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9AD4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7A8D7DB5" wp14:editId="211C71F5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7BDF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466D3764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6B8CAAA1" w14:textId="52829F90" w:rsidR="00B1227E" w:rsidRPr="00F86F69" w:rsidRDefault="001C38D5" w:rsidP="004408D7">
            <w:pPr>
              <w:pStyle w:val="Subtitle"/>
              <w:rPr>
                <w:rFonts w:ascii="Times New Roman" w:hAnsi="Times New Roman" w:cs="Times New Roman"/>
              </w:rPr>
            </w:pPr>
            <w:r w:rsidRPr="00F86F6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81120" behindDoc="0" locked="0" layoutInCell="1" allowOverlap="1" wp14:anchorId="7830406F" wp14:editId="2B6A03F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71120</wp:posOffset>
                  </wp:positionV>
                  <wp:extent cx="2295525" cy="1990725"/>
                  <wp:effectExtent l="0" t="0" r="9525" b="9525"/>
                  <wp:wrapSquare wrapText="bothSides"/>
                  <wp:docPr id="791410102" name="Picture 1" descr="A colorful flower made out of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410102" name="Picture 1" descr="A colorful flower made out of line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14:paraId="0E7AC6D2" w14:textId="77777777" w:rsidR="00B1227E" w:rsidRPr="00F86F69" w:rsidRDefault="00B1227E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4" w:type="dxa"/>
          </w:tcPr>
          <w:p w14:paraId="172A2229" w14:textId="5C4F2293" w:rsidR="00B1227E" w:rsidRPr="00457201" w:rsidRDefault="001C38D5" w:rsidP="00CF61BE">
            <w:pPr>
              <w:pStyle w:val="Subtitle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457201"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  <w:u w:val="single"/>
              </w:rPr>
              <w:t>Finance Analyst</w:t>
            </w:r>
          </w:p>
        </w:tc>
      </w:tr>
      <w:tr w:rsidR="00B1227E" w14:paraId="5B336DDF" w14:textId="77777777" w:rsidTr="00B1227E">
        <w:trPr>
          <w:trHeight w:val="4715"/>
        </w:trPr>
        <w:tc>
          <w:tcPr>
            <w:tcW w:w="4410" w:type="dxa"/>
            <w:vMerge/>
          </w:tcPr>
          <w:p w14:paraId="66F2CF84" w14:textId="77777777" w:rsidR="00B1227E" w:rsidRPr="00F86F69" w:rsidRDefault="00B1227E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0C0FF324" w14:textId="77777777" w:rsidR="00B1227E" w:rsidRPr="00F86F69" w:rsidRDefault="00B1227E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4" w:type="dxa"/>
          </w:tcPr>
          <w:p w14:paraId="5AEF6D0A" w14:textId="385C3CBA" w:rsidR="00B1227E" w:rsidRPr="00F86F69" w:rsidRDefault="001C38D5" w:rsidP="00EE259E">
            <w:pPr>
              <w:pStyle w:val="Title"/>
              <w:rPr>
                <w:rFonts w:ascii="Times New Roman" w:hAnsi="Times New Roman" w:cs="Times New Roman"/>
              </w:rPr>
            </w:pPr>
            <w:r w:rsidRPr="00F86F69">
              <w:rPr>
                <w:rFonts w:ascii="Times New Roman" w:hAnsi="Times New Roman" w:cs="Times New Roman"/>
                <w:color w:val="7030A0"/>
              </w:rPr>
              <w:t>Diana Gafenco</w:t>
            </w:r>
          </w:p>
          <w:p w14:paraId="2E3704FB" w14:textId="77777777" w:rsidR="00B1227E" w:rsidRPr="00F86F69" w:rsidRDefault="00000000" w:rsidP="00EE259E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74003189"/>
                <w:placeholder>
                  <w:docPart w:val="ABAB18CD3D1C45FFA39B4187EB241E41"/>
                </w:placeholder>
                <w:temporary/>
                <w:showingPlcHdr/>
                <w15:appearance w15:val="hidden"/>
              </w:sdtPr>
              <w:sdtContent>
                <w:r w:rsidR="00B1227E" w:rsidRPr="00F86F69">
                  <w:rPr>
                    <w:rFonts w:ascii="Times New Roman" w:hAnsi="Times New Roman" w:cs="Times New Roman"/>
                    <w:b/>
                    <w:bCs/>
                    <w:color w:val="7030A0"/>
                  </w:rPr>
                  <w:t>Objective</w:t>
                </w:r>
              </w:sdtContent>
            </w:sdt>
          </w:p>
          <w:p w14:paraId="0FC6DDB0" w14:textId="3B69E87D" w:rsidR="00B1227E" w:rsidRPr="00F86F69" w:rsidRDefault="001C38D5" w:rsidP="00CF61BE">
            <w:pPr>
              <w:rPr>
                <w:rFonts w:ascii="Times New Roman" w:hAnsi="Times New Roman" w:cs="Times New Roman"/>
                <w:b/>
                <w:bCs/>
              </w:rPr>
            </w:pPr>
            <w:r w:rsidRPr="00F86F69">
              <w:rPr>
                <w:rFonts w:ascii="Times New Roman" w:hAnsi="Times New Roman" w:cs="Times New Roman"/>
                <w:sz w:val="24"/>
              </w:rPr>
              <w:t>Multilingual Financial Analyst</w:t>
            </w:r>
            <w:r w:rsidR="006D3BD2">
              <w:rPr>
                <w:rFonts w:ascii="Times New Roman" w:hAnsi="Times New Roman" w:cs="Times New Roman"/>
                <w:sz w:val="24"/>
              </w:rPr>
              <w:t>,</w:t>
            </w:r>
            <w:r w:rsidRPr="00F86F69">
              <w:rPr>
                <w:rFonts w:ascii="Times New Roman" w:hAnsi="Times New Roman" w:cs="Times New Roman"/>
                <w:sz w:val="24"/>
              </w:rPr>
              <w:t xml:space="preserve"> fluent in Romanian, English, and Russian with 3+ years of experience in Accounting/Finance Operations providing financial, problem-solving insights and business planning</w:t>
            </w:r>
            <w:r w:rsidR="006D3B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43C1C" w14:paraId="2E0F1EF2" w14:textId="77777777" w:rsidTr="00B1227E">
        <w:trPr>
          <w:trHeight w:val="8117"/>
        </w:trPr>
        <w:tc>
          <w:tcPr>
            <w:tcW w:w="4410" w:type="dxa"/>
          </w:tcPr>
          <w:p w14:paraId="5F0AE20C" w14:textId="77777777" w:rsidR="00843C1C" w:rsidRPr="00F86F69" w:rsidRDefault="00000000" w:rsidP="00EE259E">
            <w:pPr>
              <w:pStyle w:val="Subtitl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2058072072"/>
                <w:placeholder>
                  <w:docPart w:val="9A1D6FDB80F74F8C86EB7A1F5937A17A"/>
                </w:placeholder>
                <w:temporary/>
                <w:showingPlcHdr/>
                <w15:appearance w15:val="hidden"/>
              </w:sdtPr>
              <w:sdtContent>
                <w:r w:rsidR="00CF61BE" w:rsidRPr="00F86F69">
                  <w:rPr>
                    <w:rFonts w:ascii="Times New Roman" w:hAnsi="Times New Roman" w:cs="Times New Roman"/>
                    <w:b/>
                    <w:bCs/>
                    <w:color w:val="7030A0"/>
                  </w:rPr>
                  <w:t>Contact</w:t>
                </w:r>
              </w:sdtContent>
            </w:sdt>
          </w:p>
          <w:p w14:paraId="3F8EBEA0" w14:textId="4E6690A1" w:rsidR="00843C1C" w:rsidRPr="00F86F69" w:rsidRDefault="001C38D5" w:rsidP="00EE259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F86F69">
              <w:rPr>
                <w:rFonts w:ascii="Times New Roman" w:hAnsi="Times New Roman" w:cs="Times New Roman"/>
                <w:sz w:val="24"/>
                <w:lang w:val="fr-FR"/>
              </w:rPr>
              <w:t>Schaumburg, IL</w:t>
            </w:r>
          </w:p>
          <w:p w14:paraId="2B5BAB9D" w14:textId="40AB8C95" w:rsidR="001C38D5" w:rsidRPr="00F86F69" w:rsidRDefault="001C38D5" w:rsidP="00EE259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F86F69">
              <w:rPr>
                <w:rFonts w:ascii="Times New Roman" w:hAnsi="Times New Roman" w:cs="Times New Roman"/>
                <w:sz w:val="24"/>
                <w:lang w:val="fr-FR"/>
              </w:rPr>
              <w:t>313.202.2103</w:t>
            </w:r>
          </w:p>
          <w:p w14:paraId="0D980498" w14:textId="07F9A7CE" w:rsidR="001C38D5" w:rsidRPr="00F86F69" w:rsidRDefault="00D46DED" w:rsidP="00EE259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</w:rPr>
              <w:t>d_</w:t>
            </w:r>
            <w:r w:rsidR="001C38D5" w:rsidRPr="00F86F69">
              <w:rPr>
                <w:rFonts w:ascii="Times New Roman" w:hAnsi="Times New Roman" w:cs="Times New Roman"/>
                <w:sz w:val="24"/>
              </w:rPr>
              <w:t>gafenco202@gmail.com</w:t>
            </w:r>
          </w:p>
          <w:p w14:paraId="6233D8EA" w14:textId="26585055" w:rsidR="00CF61BE" w:rsidRPr="00F86F69" w:rsidRDefault="00CF61BE" w:rsidP="00CF61BE">
            <w:pPr>
              <w:rPr>
                <w:rFonts w:ascii="Times New Roman" w:hAnsi="Times New Roman" w:cs="Times New Roman"/>
                <w:lang w:val="fr-FR"/>
              </w:rPr>
            </w:pPr>
          </w:p>
          <w:p w14:paraId="4FE212A9" w14:textId="77777777" w:rsidR="00843C1C" w:rsidRPr="00F86F69" w:rsidRDefault="00843C1C" w:rsidP="00EE259E">
            <w:pPr>
              <w:rPr>
                <w:rFonts w:ascii="Times New Roman" w:hAnsi="Times New Roman" w:cs="Times New Roman"/>
              </w:rPr>
            </w:pPr>
          </w:p>
          <w:p w14:paraId="2EF2BB0E" w14:textId="77777777" w:rsidR="00843C1C" w:rsidRPr="00F86F69" w:rsidRDefault="00000000" w:rsidP="00EE259E">
            <w:pPr>
              <w:pStyle w:val="Subtitl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415746174"/>
                <w:placeholder>
                  <w:docPart w:val="09C40886E5AE408289FC07C05754543D"/>
                </w:placeholder>
                <w:temporary/>
                <w:showingPlcHdr/>
                <w15:appearance w15:val="hidden"/>
              </w:sdtPr>
              <w:sdtContent>
                <w:r w:rsidR="00CF61BE" w:rsidRPr="00F86F69">
                  <w:rPr>
                    <w:rFonts w:ascii="Times New Roman" w:hAnsi="Times New Roman" w:cs="Times New Roman"/>
                    <w:b/>
                    <w:bCs/>
                    <w:color w:val="7030A0"/>
                  </w:rPr>
                  <w:t>Education</w:t>
                </w:r>
              </w:sdtContent>
            </w:sdt>
          </w:p>
          <w:p w14:paraId="30FEE3E0" w14:textId="12C17B87" w:rsidR="00843C1C" w:rsidRPr="00F86F69" w:rsidRDefault="00267CF3" w:rsidP="00EE259E">
            <w:pPr>
              <w:pStyle w:val="Heading2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F86F6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Harper College, palatine, il</w:t>
            </w:r>
          </w:p>
          <w:p w14:paraId="3D78CF68" w14:textId="1B5B5696" w:rsidR="00CF61BE" w:rsidRPr="00F86F69" w:rsidRDefault="00267CF3" w:rsidP="00EE259E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6F69">
              <w:rPr>
                <w:rFonts w:ascii="Times New Roman" w:hAnsi="Times New Roman" w:cs="Times New Roman"/>
                <w:sz w:val="24"/>
              </w:rPr>
              <w:t xml:space="preserve">Accounting </w:t>
            </w:r>
            <w:proofErr w:type="gramStart"/>
            <w:r w:rsidRPr="00F86F69">
              <w:rPr>
                <w:rFonts w:ascii="Times New Roman" w:hAnsi="Times New Roman" w:cs="Times New Roman"/>
                <w:sz w:val="24"/>
              </w:rPr>
              <w:t>Associate Degree</w:t>
            </w:r>
            <w:proofErr w:type="gramEnd"/>
            <w:r w:rsidRPr="00F86F6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EB9AA1D" w14:textId="77BDFCAF" w:rsidR="00CF61BE" w:rsidRPr="00F86F69" w:rsidRDefault="00267CF3" w:rsidP="00CF61BE">
            <w:pPr>
              <w:pStyle w:val="Heading2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F86F6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credentials</w:t>
            </w:r>
            <w:r w:rsidR="00843C1C" w:rsidRPr="00F86F69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 xml:space="preserve"> </w:t>
            </w:r>
          </w:p>
          <w:p w14:paraId="45C6FBC8" w14:textId="75190354" w:rsidR="00843C1C" w:rsidRPr="00F86F69" w:rsidRDefault="00267CF3" w:rsidP="00267CF3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6F69">
              <w:rPr>
                <w:rFonts w:ascii="Times New Roman" w:hAnsi="Times New Roman" w:cs="Times New Roman"/>
                <w:sz w:val="24"/>
              </w:rPr>
              <w:t>Accounting Assistant Certificate               Tax Specialist Certificate</w:t>
            </w:r>
          </w:p>
          <w:p w14:paraId="7DB5F4FB" w14:textId="77777777" w:rsidR="00843C1C" w:rsidRPr="00F86F69" w:rsidRDefault="00000000" w:rsidP="00EE259E">
            <w:pPr>
              <w:pStyle w:val="Subtitl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480222421"/>
                <w:placeholder>
                  <w:docPart w:val="AC573EFDF505473E9D6A0F376D05F90F"/>
                </w:placeholder>
                <w:temporary/>
                <w:showingPlcHdr/>
                <w15:appearance w15:val="hidden"/>
              </w:sdtPr>
              <w:sdtContent>
                <w:r w:rsidR="00CF61BE" w:rsidRPr="00F86F69">
                  <w:rPr>
                    <w:rFonts w:ascii="Times New Roman" w:hAnsi="Times New Roman" w:cs="Times New Roman"/>
                    <w:b/>
                    <w:bCs/>
                    <w:color w:val="7030A0"/>
                  </w:rPr>
                  <w:t>Skills</w:t>
                </w:r>
              </w:sdtContent>
            </w:sdt>
          </w:p>
          <w:p w14:paraId="38146343" w14:textId="77777777" w:rsidR="00552C20" w:rsidRPr="00552C20" w:rsidRDefault="00552C20" w:rsidP="00552C20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>Financial Reporting</w:t>
            </w:r>
          </w:p>
          <w:p w14:paraId="4A5172A4" w14:textId="77777777" w:rsidR="00843C1C" w:rsidRPr="00552C20" w:rsidRDefault="00552C20" w:rsidP="00552C20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>Problem-solving insights, business planning</w:t>
            </w: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A7E282" w14:textId="77777777" w:rsidR="00552C20" w:rsidRPr="00552C20" w:rsidRDefault="00552C20" w:rsidP="00552C20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>Tax Preparation</w:t>
            </w:r>
          </w:p>
          <w:p w14:paraId="0B699516" w14:textId="10A96268" w:rsidR="00552C20" w:rsidRPr="00F86F69" w:rsidRDefault="00552C20" w:rsidP="00552C20">
            <w:pPr>
              <w:pStyle w:val="ListBullet"/>
            </w:pP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>Resourceful, organized, hands-on</w:t>
            </w:r>
          </w:p>
        </w:tc>
        <w:tc>
          <w:tcPr>
            <w:tcW w:w="270" w:type="dxa"/>
          </w:tcPr>
          <w:p w14:paraId="6C892B1B" w14:textId="77777777" w:rsidR="00843C1C" w:rsidRPr="00F86F69" w:rsidRDefault="00843C1C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4" w:type="dxa"/>
          </w:tcPr>
          <w:p w14:paraId="65479AE6" w14:textId="77777777" w:rsidR="00843C1C" w:rsidRPr="00F86F69" w:rsidRDefault="00000000" w:rsidP="00EE259E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696962928"/>
                <w:placeholder>
                  <w:docPart w:val="EB86CF2930F44DDE836EE5EBCEF123E4"/>
                </w:placeholder>
                <w:temporary/>
                <w:showingPlcHdr/>
                <w15:appearance w15:val="hidden"/>
              </w:sdtPr>
              <w:sdtContent>
                <w:r w:rsidR="00843C1C" w:rsidRPr="00F86F69">
                  <w:rPr>
                    <w:rFonts w:ascii="Times New Roman" w:hAnsi="Times New Roman" w:cs="Times New Roman"/>
                    <w:b/>
                    <w:bCs/>
                    <w:color w:val="7030A0"/>
                  </w:rPr>
                  <w:t>Experience</w:t>
                </w:r>
              </w:sdtContent>
            </w:sdt>
          </w:p>
          <w:p w14:paraId="447388EA" w14:textId="77777777" w:rsidR="00FD268B" w:rsidRPr="00552C20" w:rsidRDefault="00FD268B" w:rsidP="00FD268B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>FINANCE ANALYST</w:t>
            </w:r>
          </w:p>
          <w:p w14:paraId="4D751ABC" w14:textId="71B2A682" w:rsidR="00843C1C" w:rsidRPr="00F86F69" w:rsidRDefault="00FD268B" w:rsidP="00FD268B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DQS. INC </w:t>
            </w:r>
            <w:r w:rsidR="00843C1C" w:rsidRPr="00F86F69"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/>
              </w:rPr>
              <w:t>2023 - Present</w:t>
            </w:r>
          </w:p>
          <w:p w14:paraId="49E4A327" w14:textId="77777777" w:rsidR="00FD268B" w:rsidRPr="00974D24" w:rsidRDefault="00FD268B" w:rsidP="00FD268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974D24">
              <w:rPr>
                <w:rFonts w:ascii="Times New Roman" w:eastAsia="Times New Roman" w:hAnsi="Times New Roman" w:cs="Times New Roman"/>
                <w:color w:val="auto"/>
                <w:sz w:val="24"/>
              </w:rPr>
              <w:t>Managed financial reports and analysis for business operations.</w:t>
            </w:r>
          </w:p>
          <w:p w14:paraId="6353DF6A" w14:textId="77777777" w:rsidR="00FD268B" w:rsidRPr="00974D24" w:rsidRDefault="00FD268B" w:rsidP="00FD268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974D24">
              <w:rPr>
                <w:rFonts w:ascii="Times New Roman" w:eastAsia="Times New Roman" w:hAnsi="Times New Roman" w:cs="Times New Roman"/>
                <w:color w:val="auto"/>
                <w:sz w:val="24"/>
              </w:rPr>
              <w:t>Implemented cost-saving strategies, reducing expenses by 15%.</w:t>
            </w:r>
          </w:p>
          <w:p w14:paraId="208F8F11" w14:textId="23AED3F4" w:rsidR="00843C1C" w:rsidRPr="00FD268B" w:rsidRDefault="00FD268B" w:rsidP="00FD26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D268B">
              <w:rPr>
                <w:rFonts w:ascii="Times New Roman" w:eastAsia="Times New Roman" w:hAnsi="Times New Roman" w:cs="Times New Roman"/>
                <w:color w:val="auto"/>
                <w:sz w:val="24"/>
              </w:rPr>
              <w:t>Worked closely with HR and payroll teams to optimize processing</w:t>
            </w:r>
          </w:p>
          <w:p w14:paraId="737349E5" w14:textId="28D87A4B" w:rsidR="00843C1C" w:rsidRPr="00552C20" w:rsidRDefault="00FD268B" w:rsidP="00CF61BE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>TAX SPECIALIST</w:t>
            </w:r>
          </w:p>
          <w:p w14:paraId="28E6CA55" w14:textId="392C9528" w:rsidR="00843C1C" w:rsidRPr="00F86F69" w:rsidRDefault="00FD268B" w:rsidP="00EE259E">
            <w:pPr>
              <w:pStyle w:val="Heading3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</w:rPr>
              <w:t xml:space="preserve">H &amp; R BLOCK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6F69">
              <w:rPr>
                <w:rFonts w:ascii="Times New Roman" w:hAnsi="Times New Roman" w:cs="Times New Roman"/>
              </w:rPr>
              <w:t xml:space="preserve">| </w:t>
            </w:r>
            <w:r w:rsidR="00843C1C" w:rsidRPr="00F86F69">
              <w:rPr>
                <w:rFonts w:ascii="Times New Roman" w:hAnsi="Times New Roman" w:cs="Times New Roman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2023 - 2024</w:t>
            </w:r>
          </w:p>
          <w:p w14:paraId="2F4A6D09" w14:textId="77777777" w:rsidR="00FD268B" w:rsidRPr="00974D24" w:rsidRDefault="00FD268B" w:rsidP="00FD268B">
            <w:pPr>
              <w:numPr>
                <w:ilvl w:val="0"/>
                <w:numId w:val="6"/>
              </w:numPr>
              <w:spacing w:line="240" w:lineRule="exact"/>
              <w:rPr>
                <w:rFonts w:ascii="Times New Roman" w:hAnsi="Times New Roman" w:cs="Times New Roman"/>
                <w:sz w:val="24"/>
              </w:rPr>
            </w:pPr>
            <w:r w:rsidRPr="00974D24">
              <w:rPr>
                <w:rFonts w:ascii="Times New Roman" w:hAnsi="Times New Roman" w:cs="Times New Roman"/>
                <w:sz w:val="24"/>
              </w:rPr>
              <w:t>Assisted clients in tax preparation, ensuring compliance with IRS regulations.</w:t>
            </w:r>
          </w:p>
          <w:p w14:paraId="5545CE5B" w14:textId="77777777" w:rsidR="00FD268B" w:rsidRPr="00974D24" w:rsidRDefault="00FD268B" w:rsidP="00FD268B">
            <w:pPr>
              <w:numPr>
                <w:ilvl w:val="0"/>
                <w:numId w:val="6"/>
              </w:numPr>
              <w:spacing w:line="240" w:lineRule="exact"/>
              <w:rPr>
                <w:rFonts w:ascii="Times New Roman" w:hAnsi="Times New Roman" w:cs="Times New Roman"/>
                <w:sz w:val="24"/>
              </w:rPr>
            </w:pPr>
            <w:r w:rsidRPr="00974D24">
              <w:rPr>
                <w:rFonts w:ascii="Times New Roman" w:hAnsi="Times New Roman" w:cs="Times New Roman"/>
                <w:sz w:val="24"/>
              </w:rPr>
              <w:t>Provided expert advice on tax planning and deductions.</w:t>
            </w:r>
          </w:p>
          <w:p w14:paraId="38ECE756" w14:textId="61FE6F78" w:rsidR="00843C1C" w:rsidRPr="00F86F69" w:rsidRDefault="00843C1C" w:rsidP="00EE259E">
            <w:pPr>
              <w:rPr>
                <w:rFonts w:ascii="Times New Roman" w:hAnsi="Times New Roman" w:cs="Times New Roman"/>
              </w:rPr>
            </w:pPr>
          </w:p>
          <w:p w14:paraId="34FBB6B6" w14:textId="47577F91" w:rsidR="00843C1C" w:rsidRPr="00552C20" w:rsidRDefault="00FD268B" w:rsidP="00CF61BE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552C20">
              <w:rPr>
                <w:rFonts w:ascii="Times New Roman" w:hAnsi="Times New Roman" w:cs="Times New Roman"/>
                <w:sz w:val="24"/>
                <w:szCs w:val="24"/>
              </w:rPr>
              <w:t>PAYROLL SPECIALIST</w:t>
            </w:r>
          </w:p>
          <w:p w14:paraId="379D283A" w14:textId="012091B9" w:rsidR="00843C1C" w:rsidRPr="00F86F69" w:rsidRDefault="00FD268B" w:rsidP="00EE259E">
            <w:pPr>
              <w:pStyle w:val="Heading3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</w:rPr>
              <w:t>TOYOTA DEALERSHIP</w:t>
            </w:r>
            <w:r w:rsidR="00CF61BE" w:rsidRPr="00F86F69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="00843C1C" w:rsidRPr="00F86F69">
              <w:rPr>
                <w:rFonts w:ascii="Times New Roman" w:hAnsi="Times New Roman" w:cs="Times New Roman"/>
                <w:lang w:val="de-DE"/>
              </w:rPr>
              <w:t>|</w:t>
            </w:r>
            <w:r w:rsidR="00CF61BE" w:rsidRPr="00F86F69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="00843C1C" w:rsidRPr="00F86F69">
              <w:rPr>
                <w:rFonts w:ascii="Times New Roman" w:hAnsi="Times New Roman" w:cs="Times New Roman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2021 - 2023</w:t>
            </w:r>
          </w:p>
          <w:p w14:paraId="5BF5FEC9" w14:textId="229BF2BF" w:rsidR="00FD268B" w:rsidRPr="00552C20" w:rsidRDefault="00FD268B" w:rsidP="00FD268B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4"/>
              </w:rPr>
            </w:pPr>
            <w:r w:rsidRPr="00552C20">
              <w:rPr>
                <w:rFonts w:ascii="Times New Roman" w:eastAsia="Times New Roman" w:hAnsi="Times New Roman" w:cs="Times New Roman"/>
                <w:color w:val="2D2D2D"/>
                <w:sz w:val="24"/>
              </w:rPr>
              <w:t>Maintained an accurate payroll system with all new employees, terminations, salary adjustments, and tax status.</w:t>
            </w:r>
          </w:p>
          <w:p w14:paraId="073C3AE4" w14:textId="77777777" w:rsidR="00FD268B" w:rsidRPr="00552C20" w:rsidRDefault="00FD268B" w:rsidP="00FD268B">
            <w:pPr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4"/>
              </w:rPr>
            </w:pPr>
            <w:r w:rsidRPr="00552C20">
              <w:rPr>
                <w:rFonts w:ascii="Times New Roman" w:eastAsia="Times New Roman" w:hAnsi="Times New Roman" w:cs="Times New Roman"/>
                <w:color w:val="2D2D2D"/>
                <w:sz w:val="24"/>
              </w:rPr>
              <w:t>Trained, developed, and supervised payroll staff to optimal performance and professional growth.</w:t>
            </w:r>
          </w:p>
          <w:p w14:paraId="231D172F" w14:textId="219DF790" w:rsidR="00843C1C" w:rsidRPr="00F86F69" w:rsidRDefault="00843C1C" w:rsidP="00C211BC">
            <w:pPr>
              <w:rPr>
                <w:rFonts w:ascii="Times New Roman" w:hAnsi="Times New Roman" w:cs="Times New Roman"/>
              </w:rPr>
            </w:pPr>
          </w:p>
        </w:tc>
      </w:tr>
    </w:tbl>
    <w:p w14:paraId="1522FE96" w14:textId="77777777" w:rsidR="00871DB8" w:rsidRDefault="00871DB8"/>
    <w:sectPr w:rsidR="00871DB8" w:rsidSect="00552C20">
      <w:footerReference w:type="default" r:id="rId11"/>
      <w:pgSz w:w="11906" w:h="16838" w:code="9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CD4F8" w14:textId="77777777" w:rsidR="00CC3F84" w:rsidRDefault="00CC3F84" w:rsidP="00AA35A8">
      <w:pPr>
        <w:spacing w:line="240" w:lineRule="auto"/>
      </w:pPr>
      <w:r>
        <w:separator/>
      </w:r>
    </w:p>
  </w:endnote>
  <w:endnote w:type="continuationSeparator" w:id="0">
    <w:p w14:paraId="54957905" w14:textId="77777777" w:rsidR="00CC3F84" w:rsidRDefault="00CC3F84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487D9" w14:textId="5AAFDBA8" w:rsidR="00552C20" w:rsidRDefault="00552C20">
    <w:pPr>
      <w:pStyle w:val="Footer"/>
    </w:pPr>
    <w:r>
      <w:t>09/12/2024</w:t>
    </w:r>
  </w:p>
  <w:p w14:paraId="0BFA6E4C" w14:textId="77777777" w:rsidR="00552C20" w:rsidRDefault="00552C20">
    <w:pPr>
      <w:pStyle w:val="Footer"/>
    </w:pPr>
  </w:p>
  <w:p w14:paraId="3BBF7206" w14:textId="77777777" w:rsidR="00552C20" w:rsidRDefault="00552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1F0C6" w14:textId="77777777" w:rsidR="00CC3F84" w:rsidRDefault="00CC3F84" w:rsidP="00AA35A8">
      <w:pPr>
        <w:spacing w:line="240" w:lineRule="auto"/>
      </w:pPr>
      <w:r>
        <w:separator/>
      </w:r>
    </w:p>
  </w:footnote>
  <w:footnote w:type="continuationSeparator" w:id="0">
    <w:p w14:paraId="120896BF" w14:textId="77777777" w:rsidR="00CC3F84" w:rsidRDefault="00CC3F84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6" type="#_x0000_t75" style="width:14.6pt;height:14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457" type="#_x0000_t75" style="width:13.55pt;height:13.5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977A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977A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1646"/>
    <w:multiLevelType w:val="hybridMultilevel"/>
    <w:tmpl w:val="77C6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42C2E"/>
    <w:multiLevelType w:val="multilevel"/>
    <w:tmpl w:val="300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C3F73"/>
    <w:multiLevelType w:val="multilevel"/>
    <w:tmpl w:val="BDC4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7"/>
  </w:num>
  <w:num w:numId="3" w16cid:durableId="751318933">
    <w:abstractNumId w:val="2"/>
  </w:num>
  <w:num w:numId="4" w16cid:durableId="2055545808">
    <w:abstractNumId w:val="4"/>
  </w:num>
  <w:num w:numId="5" w16cid:durableId="1814911291">
    <w:abstractNumId w:val="6"/>
  </w:num>
  <w:num w:numId="6" w16cid:durableId="1094983388">
    <w:abstractNumId w:val="5"/>
  </w:num>
  <w:num w:numId="7" w16cid:durableId="265970418">
    <w:abstractNumId w:val="3"/>
  </w:num>
  <w:num w:numId="8" w16cid:durableId="27494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D5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C38D5"/>
    <w:rsid w:val="001E5A59"/>
    <w:rsid w:val="00203213"/>
    <w:rsid w:val="002236D5"/>
    <w:rsid w:val="00243756"/>
    <w:rsid w:val="0025167B"/>
    <w:rsid w:val="00263321"/>
    <w:rsid w:val="002662ED"/>
    <w:rsid w:val="00267CF3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57201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2C20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D3BD2"/>
    <w:rsid w:val="006E3533"/>
    <w:rsid w:val="00702D1F"/>
    <w:rsid w:val="00703D84"/>
    <w:rsid w:val="00710252"/>
    <w:rsid w:val="00714F9F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C3F84"/>
    <w:rsid w:val="00CD1A30"/>
    <w:rsid w:val="00CE6E8B"/>
    <w:rsid w:val="00CF22B3"/>
    <w:rsid w:val="00CF2766"/>
    <w:rsid w:val="00CF61BE"/>
    <w:rsid w:val="00CF68CB"/>
    <w:rsid w:val="00D31ADA"/>
    <w:rsid w:val="00D45748"/>
    <w:rsid w:val="00D46DED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E7C30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86F69"/>
    <w:rsid w:val="00FB20D8"/>
    <w:rsid w:val="00FB5586"/>
    <w:rsid w:val="00FB7F9F"/>
    <w:rsid w:val="00FD268B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2923AB"/>
  <w15:chartTrackingRefBased/>
  <w15:docId w15:val="{1568D64C-B2F1-489B-997F-CEEF0420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customStyle="1" w:styleId="ContactInfo">
    <w:name w:val="Contact Info"/>
    <w:basedOn w:val="Normal"/>
    <w:uiPriority w:val="99"/>
    <w:qFormat/>
    <w:rsid w:val="001C38D5"/>
    <w:pPr>
      <w:spacing w:after="120" w:line="240" w:lineRule="auto"/>
      <w:jc w:val="right"/>
    </w:pPr>
    <w:rPr>
      <w:rFonts w:cs="Times New Roman (Body CS)"/>
      <w:color w:val="000000" w:themeColor="text1"/>
      <w:szCs w:val="22"/>
    </w:rPr>
  </w:style>
  <w:style w:type="paragraph" w:styleId="ListBullet">
    <w:name w:val="List Bullet"/>
    <w:basedOn w:val="Normal"/>
    <w:uiPriority w:val="99"/>
    <w:qFormat/>
    <w:rsid w:val="00552C20"/>
    <w:pPr>
      <w:numPr>
        <w:numId w:val="8"/>
      </w:numPr>
      <w:spacing w:line="240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u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AB18CD3D1C45FFA39B4187EB2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A1AB-CA8F-494F-BD2C-D9D75C4231BA}"/>
      </w:docPartPr>
      <w:docPartBody>
        <w:p w:rsidR="00000000" w:rsidRDefault="00000000">
          <w:pPr>
            <w:pStyle w:val="ABAB18CD3D1C45FFA39B4187EB241E41"/>
          </w:pPr>
          <w:r w:rsidRPr="002A61D3">
            <w:t>Objective</w:t>
          </w:r>
        </w:p>
      </w:docPartBody>
    </w:docPart>
    <w:docPart>
      <w:docPartPr>
        <w:name w:val="9A1D6FDB80F74F8C86EB7A1F5937A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D56D4-3439-4614-A81C-FD76D80948ED}"/>
      </w:docPartPr>
      <w:docPartBody>
        <w:p w:rsidR="00000000" w:rsidRDefault="00000000">
          <w:pPr>
            <w:pStyle w:val="9A1D6FDB80F74F8C86EB7A1F5937A17A"/>
          </w:pPr>
          <w:r>
            <w:t>Contact</w:t>
          </w:r>
        </w:p>
      </w:docPartBody>
    </w:docPart>
    <w:docPart>
      <w:docPartPr>
        <w:name w:val="09C40886E5AE408289FC07C057545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AB2C8-ECD5-4EF1-90F2-DB4D834B26CA}"/>
      </w:docPartPr>
      <w:docPartBody>
        <w:p w:rsidR="00000000" w:rsidRDefault="00000000">
          <w:pPr>
            <w:pStyle w:val="09C40886E5AE408289FC07C05754543D"/>
          </w:pPr>
          <w:r>
            <w:t>Education</w:t>
          </w:r>
        </w:p>
      </w:docPartBody>
    </w:docPart>
    <w:docPart>
      <w:docPartPr>
        <w:name w:val="AC573EFDF505473E9D6A0F376D05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CA9B-B079-4839-A78D-95D89CD68274}"/>
      </w:docPartPr>
      <w:docPartBody>
        <w:p w:rsidR="00000000" w:rsidRDefault="00000000">
          <w:pPr>
            <w:pStyle w:val="AC573EFDF505473E9D6A0F376D05F90F"/>
          </w:pPr>
          <w:r w:rsidRPr="00010CFB">
            <w:t>Skills</w:t>
          </w:r>
        </w:p>
      </w:docPartBody>
    </w:docPart>
    <w:docPart>
      <w:docPartPr>
        <w:name w:val="EB86CF2930F44DDE836EE5EBCEF1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0440E-9985-4A75-BF06-6EFEFC741645}"/>
      </w:docPartPr>
      <w:docPartBody>
        <w:p w:rsidR="00000000" w:rsidRDefault="00000000">
          <w:pPr>
            <w:pStyle w:val="EB86CF2930F44DDE836EE5EBCEF123E4"/>
          </w:pPr>
          <w:r w:rsidRPr="002A61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59"/>
    <w:rsid w:val="00634B59"/>
    <w:rsid w:val="00A51483"/>
    <w:rsid w:val="00E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33B77971749F1863D94CF3F37A26E">
    <w:name w:val="FA833B77971749F1863D94CF3F37A26E"/>
  </w:style>
  <w:style w:type="paragraph" w:customStyle="1" w:styleId="BEC82CBF1EDC470998D171A51C8C74E3">
    <w:name w:val="BEC82CBF1EDC470998D171A51C8C74E3"/>
  </w:style>
  <w:style w:type="paragraph" w:customStyle="1" w:styleId="ABAB18CD3D1C45FFA39B4187EB241E41">
    <w:name w:val="ABAB18CD3D1C45FFA39B4187EB241E41"/>
  </w:style>
  <w:style w:type="paragraph" w:customStyle="1" w:styleId="AFA9128512DE405C9622E6CABF1C9B20">
    <w:name w:val="AFA9128512DE405C9622E6CABF1C9B20"/>
  </w:style>
  <w:style w:type="paragraph" w:customStyle="1" w:styleId="9A1D6FDB80F74F8C86EB7A1F5937A17A">
    <w:name w:val="9A1D6FDB80F74F8C86EB7A1F5937A17A"/>
  </w:style>
  <w:style w:type="paragraph" w:customStyle="1" w:styleId="24422CCC8069472988FF02A3E04A4FCB">
    <w:name w:val="24422CCC8069472988FF02A3E04A4FCB"/>
  </w:style>
  <w:style w:type="paragraph" w:customStyle="1" w:styleId="590FBEBEB081423CA23FBC77D92BC937">
    <w:name w:val="590FBEBEB081423CA23FBC77D92BC937"/>
  </w:style>
  <w:style w:type="paragraph" w:customStyle="1" w:styleId="B156203B6D18428385EC437BCCC251A6">
    <w:name w:val="B156203B6D18428385EC437BCCC251A6"/>
  </w:style>
  <w:style w:type="paragraph" w:customStyle="1" w:styleId="0946767FA73A4F298913B0AB02A60AAC">
    <w:name w:val="0946767FA73A4F298913B0AB02A60AAC"/>
  </w:style>
  <w:style w:type="paragraph" w:customStyle="1" w:styleId="09C40886E5AE408289FC07C05754543D">
    <w:name w:val="09C40886E5AE408289FC07C05754543D"/>
  </w:style>
  <w:style w:type="paragraph" w:customStyle="1" w:styleId="516F7D37BC5B4D92908D2A6B2D9F0587">
    <w:name w:val="516F7D37BC5B4D92908D2A6B2D9F0587"/>
  </w:style>
  <w:style w:type="paragraph" w:customStyle="1" w:styleId="F7221F4821C94FA2AF3F1C9072A4FC74">
    <w:name w:val="F7221F4821C94FA2AF3F1C9072A4FC74"/>
  </w:style>
  <w:style w:type="paragraph" w:customStyle="1" w:styleId="3A3628B1A27448CEB7B8CED0EE9AEC03">
    <w:name w:val="3A3628B1A27448CEB7B8CED0EE9AEC03"/>
  </w:style>
  <w:style w:type="paragraph" w:customStyle="1" w:styleId="4810D653AC034001B3B6A77C25D4865F">
    <w:name w:val="4810D653AC034001B3B6A77C25D4865F"/>
  </w:style>
  <w:style w:type="paragraph" w:customStyle="1" w:styleId="AC573EFDF505473E9D6A0F376D05F90F">
    <w:name w:val="AC573EFDF505473E9D6A0F376D05F90F"/>
  </w:style>
  <w:style w:type="paragraph" w:customStyle="1" w:styleId="CB065212283942BE9F71487AC669EE17">
    <w:name w:val="CB065212283942BE9F71487AC669EE17"/>
  </w:style>
  <w:style w:type="paragraph" w:customStyle="1" w:styleId="B47EBE8132724B44B34094B18F4F92F5">
    <w:name w:val="B47EBE8132724B44B34094B18F4F92F5"/>
  </w:style>
  <w:style w:type="paragraph" w:customStyle="1" w:styleId="4683DF0A383F41078F6581D44D79213C">
    <w:name w:val="4683DF0A383F41078F6581D44D79213C"/>
  </w:style>
  <w:style w:type="paragraph" w:customStyle="1" w:styleId="F7B8B92886C648A5913A6785D8718878">
    <w:name w:val="F7B8B92886C648A5913A6785D8718878"/>
  </w:style>
  <w:style w:type="paragraph" w:customStyle="1" w:styleId="EB86CF2930F44DDE836EE5EBCEF123E4">
    <w:name w:val="EB86CF2930F44DDE836EE5EBCEF123E4"/>
  </w:style>
  <w:style w:type="paragraph" w:customStyle="1" w:styleId="8B32C893127046A4AA1F975836125B28">
    <w:name w:val="8B32C893127046A4AA1F975836125B28"/>
  </w:style>
  <w:style w:type="paragraph" w:customStyle="1" w:styleId="B380EE4AC45549A2BAB14F82515C7F93">
    <w:name w:val="B380EE4AC45549A2BAB14F82515C7F93"/>
  </w:style>
  <w:style w:type="paragraph" w:customStyle="1" w:styleId="DA47AD5E7C0C4CDEAE16F020DC19519F">
    <w:name w:val="DA47AD5E7C0C4CDEAE16F020DC19519F"/>
  </w:style>
  <w:style w:type="paragraph" w:customStyle="1" w:styleId="97DEA4D32C8442578D6DC131E7D38A2E">
    <w:name w:val="97DEA4D32C8442578D6DC131E7D38A2E"/>
  </w:style>
  <w:style w:type="paragraph" w:customStyle="1" w:styleId="78E0F1632004489F92BBF70275239AA4">
    <w:name w:val="78E0F1632004489F92BBF70275239AA4"/>
  </w:style>
  <w:style w:type="paragraph" w:customStyle="1" w:styleId="F48A564E08B74DE2BE281E5E21A4810E">
    <w:name w:val="F48A564E08B74DE2BE281E5E21A4810E"/>
  </w:style>
  <w:style w:type="paragraph" w:customStyle="1" w:styleId="D8FB2CA450224408BE508D68039D26D7">
    <w:name w:val="D8FB2CA450224408BE508D68039D26D7"/>
  </w:style>
  <w:style w:type="paragraph" w:customStyle="1" w:styleId="6F1DC720C06742BC9DA1A137F2C1DF94">
    <w:name w:val="6F1DC720C06742BC9DA1A137F2C1DF94"/>
  </w:style>
  <w:style w:type="paragraph" w:customStyle="1" w:styleId="B8B192B16C224ABAA40D56651E5E70BC">
    <w:name w:val="B8B192B16C224ABAA40D56651E5E70BC"/>
  </w:style>
  <w:style w:type="paragraph" w:customStyle="1" w:styleId="4AB4589E2ACA4059BA5AAC49A79FC8EB">
    <w:name w:val="4AB4589E2ACA4059BA5AAC49A79FC8EB"/>
  </w:style>
  <w:style w:type="paragraph" w:customStyle="1" w:styleId="B699D19B50A148A899A5C626C738ABEF">
    <w:name w:val="B699D19B50A148A899A5C626C738ABEF"/>
  </w:style>
  <w:style w:type="paragraph" w:customStyle="1" w:styleId="7E381E7417FE4416B6ABEC23A0A4C6CB">
    <w:name w:val="7E381E7417FE4416B6ABEC23A0A4C6CB"/>
  </w:style>
  <w:style w:type="paragraph" w:customStyle="1" w:styleId="8756A8FDA05744BE8B31681B45D1F8C8">
    <w:name w:val="8756A8FDA05744BE8B31681B45D1F8C8"/>
  </w:style>
  <w:style w:type="paragraph" w:customStyle="1" w:styleId="4B2B28CCA3C54D0596C5DF3AD08B68BF">
    <w:name w:val="4B2B28CCA3C54D0596C5DF3AD08B68BF"/>
  </w:style>
  <w:style w:type="paragraph" w:customStyle="1" w:styleId="C0EED1B232A4452FB5831E721A65C5C6">
    <w:name w:val="C0EED1B232A4452FB5831E721A65C5C6"/>
  </w:style>
  <w:style w:type="paragraph" w:customStyle="1" w:styleId="15F5C8DBBF814A50AADB112C3B76D233">
    <w:name w:val="15F5C8DBBF814A50AADB112C3B76D233"/>
    <w:rsid w:val="00634B59"/>
  </w:style>
  <w:style w:type="paragraph" w:customStyle="1" w:styleId="282CBED84E1C4A89850DF5138337A027">
    <w:name w:val="282CBED84E1C4A89850DF5138337A027"/>
    <w:rsid w:val="00634B59"/>
  </w:style>
  <w:style w:type="paragraph" w:customStyle="1" w:styleId="2A70D651082D4BFDB614B8886915E33B">
    <w:name w:val="2A70D651082D4BFDB614B8886915E33B"/>
    <w:rsid w:val="00634B59"/>
  </w:style>
  <w:style w:type="paragraph" w:customStyle="1" w:styleId="AB6BEE54D2B74B529ECC958726072B3C">
    <w:name w:val="AB6BEE54D2B74B529ECC958726072B3C"/>
    <w:rsid w:val="00634B59"/>
  </w:style>
  <w:style w:type="paragraph" w:customStyle="1" w:styleId="F25FB5E74A5540BA8F2F5CD204193151">
    <w:name w:val="F25FB5E74A5540BA8F2F5CD204193151"/>
    <w:rsid w:val="00634B59"/>
  </w:style>
  <w:style w:type="paragraph" w:customStyle="1" w:styleId="6FF8896988974D11932A8EF8F904DC0B">
    <w:name w:val="6FF8896988974D11932A8EF8F904DC0B"/>
    <w:rsid w:val="00634B59"/>
  </w:style>
  <w:style w:type="paragraph" w:customStyle="1" w:styleId="EB656E4DDB0B4E9EB4E33544DA8FC37D">
    <w:name w:val="EB656E4DDB0B4E9EB4E33544DA8FC37D"/>
    <w:rsid w:val="00634B59"/>
  </w:style>
  <w:style w:type="paragraph" w:customStyle="1" w:styleId="368E78D08BD04F7AA2DC624A5D69B23E">
    <w:name w:val="368E78D08BD04F7AA2DC624A5D69B23E"/>
    <w:rsid w:val="00634B59"/>
  </w:style>
  <w:style w:type="paragraph" w:customStyle="1" w:styleId="CDAAB306468549BEB2F1C7E59B0A49F8">
    <w:name w:val="CDAAB306468549BEB2F1C7E59B0A49F8"/>
    <w:rsid w:val="00634B59"/>
  </w:style>
  <w:style w:type="paragraph" w:customStyle="1" w:styleId="C053DF9F6450444B99611B6DCCAFC6DC">
    <w:name w:val="C053DF9F6450444B99611B6DCCAFC6DC"/>
    <w:rsid w:val="00634B59"/>
  </w:style>
  <w:style w:type="paragraph" w:customStyle="1" w:styleId="6AB33488544340649C66ADC281651E43">
    <w:name w:val="6AB33488544340649C66ADC281651E43"/>
    <w:rsid w:val="00634B59"/>
  </w:style>
  <w:style w:type="paragraph" w:customStyle="1" w:styleId="236D36B8E18541E7B12B27F90328A3FF">
    <w:name w:val="236D36B8E18541E7B12B27F90328A3FF"/>
    <w:rsid w:val="00634B59"/>
  </w:style>
  <w:style w:type="paragraph" w:customStyle="1" w:styleId="7384CAF52F5B4E8DB1387188C29FEEEB">
    <w:name w:val="7384CAF52F5B4E8DB1387188C29FEEEB"/>
    <w:rsid w:val="00634B59"/>
  </w:style>
  <w:style w:type="paragraph" w:customStyle="1" w:styleId="6A161C050A1444609C9F91AB83B047C4">
    <w:name w:val="6A161C050A1444609C9F91AB83B047C4"/>
    <w:rsid w:val="00634B59"/>
  </w:style>
  <w:style w:type="paragraph" w:customStyle="1" w:styleId="EB11AF5190B9474CB4CB9460DE9579CF">
    <w:name w:val="EB11AF5190B9474CB4CB9460DE9579CF"/>
    <w:rsid w:val="00634B59"/>
  </w:style>
  <w:style w:type="paragraph" w:customStyle="1" w:styleId="38CFD9F8E48A4EB1A3BFB131F1CC3A47">
    <w:name w:val="38CFD9F8E48A4EB1A3BFB131F1CC3A47"/>
    <w:rsid w:val="00634B59"/>
  </w:style>
  <w:style w:type="paragraph" w:customStyle="1" w:styleId="079CEFC9A2C845E9856A509A43CC7DD7">
    <w:name w:val="079CEFC9A2C845E9856A509A43CC7DD7"/>
    <w:rsid w:val="00634B59"/>
  </w:style>
  <w:style w:type="paragraph" w:customStyle="1" w:styleId="541AE60203314100B1CE9A312A35D26D">
    <w:name w:val="541AE60203314100B1CE9A312A35D26D"/>
    <w:rsid w:val="00634B59"/>
  </w:style>
  <w:style w:type="paragraph" w:customStyle="1" w:styleId="A5B41DA7BD47404CA365D85FC178BA83">
    <w:name w:val="A5B41DA7BD47404CA365D85FC178BA83"/>
    <w:rsid w:val="00634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640</TotalTime>
  <Pages>1</Pages>
  <Words>162</Words>
  <Characters>1123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Gafenco</dc:creator>
  <cp:keywords/>
  <dc:description/>
  <cp:lastModifiedBy>Diana Gafenco</cp:lastModifiedBy>
  <cp:revision>6</cp:revision>
  <dcterms:created xsi:type="dcterms:W3CDTF">2024-09-08T04:16:00Z</dcterms:created>
  <dcterms:modified xsi:type="dcterms:W3CDTF">2024-09-08T14:58:00Z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3bec641f-718c-4432-9c50-a61c33eb46b7</vt:lpwstr>
  </property>
</Properties>
</file>